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1A7" w:rsidRPr="00567CB6" w:rsidRDefault="009851A7" w:rsidP="00567CB6">
      <w:bookmarkStart w:id="0" w:name="_GoBack"/>
      <w:bookmarkEnd w:id="0"/>
    </w:p>
    <w:sectPr w:rsidR="009851A7" w:rsidRPr="00567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CB6"/>
    <w:rsid w:val="0000182C"/>
    <w:rsid w:val="0001630E"/>
    <w:rsid w:val="000207EC"/>
    <w:rsid w:val="000238EE"/>
    <w:rsid w:val="00024DFB"/>
    <w:rsid w:val="000426B4"/>
    <w:rsid w:val="00085B22"/>
    <w:rsid w:val="000E76BE"/>
    <w:rsid w:val="00113993"/>
    <w:rsid w:val="0012126F"/>
    <w:rsid w:val="001216DF"/>
    <w:rsid w:val="00151141"/>
    <w:rsid w:val="00152723"/>
    <w:rsid w:val="00183067"/>
    <w:rsid w:val="001D34E6"/>
    <w:rsid w:val="001D5A1B"/>
    <w:rsid w:val="001E03CA"/>
    <w:rsid w:val="002041C8"/>
    <w:rsid w:val="002120E4"/>
    <w:rsid w:val="00230B83"/>
    <w:rsid w:val="00267EAD"/>
    <w:rsid w:val="00286667"/>
    <w:rsid w:val="00287E49"/>
    <w:rsid w:val="002A0CCD"/>
    <w:rsid w:val="002D7A75"/>
    <w:rsid w:val="002F5894"/>
    <w:rsid w:val="00386850"/>
    <w:rsid w:val="003B7057"/>
    <w:rsid w:val="003C6A8A"/>
    <w:rsid w:val="003E675A"/>
    <w:rsid w:val="0041038B"/>
    <w:rsid w:val="00413E3B"/>
    <w:rsid w:val="00466229"/>
    <w:rsid w:val="00471AD2"/>
    <w:rsid w:val="00481224"/>
    <w:rsid w:val="004B126C"/>
    <w:rsid w:val="004C43BC"/>
    <w:rsid w:val="00500BB5"/>
    <w:rsid w:val="00515290"/>
    <w:rsid w:val="00530730"/>
    <w:rsid w:val="005436BA"/>
    <w:rsid w:val="00554FA1"/>
    <w:rsid w:val="00567CB6"/>
    <w:rsid w:val="00573AC1"/>
    <w:rsid w:val="00596F19"/>
    <w:rsid w:val="005C2441"/>
    <w:rsid w:val="005D6FCB"/>
    <w:rsid w:val="005E3E4D"/>
    <w:rsid w:val="006056B4"/>
    <w:rsid w:val="00613C5E"/>
    <w:rsid w:val="0062774A"/>
    <w:rsid w:val="00632D21"/>
    <w:rsid w:val="00651D73"/>
    <w:rsid w:val="0065638F"/>
    <w:rsid w:val="00674096"/>
    <w:rsid w:val="006B5AD3"/>
    <w:rsid w:val="006D519A"/>
    <w:rsid w:val="006E3D26"/>
    <w:rsid w:val="006F3A33"/>
    <w:rsid w:val="00747389"/>
    <w:rsid w:val="007837B4"/>
    <w:rsid w:val="00787560"/>
    <w:rsid w:val="00790955"/>
    <w:rsid w:val="007C664F"/>
    <w:rsid w:val="00823D7C"/>
    <w:rsid w:val="00832123"/>
    <w:rsid w:val="00854813"/>
    <w:rsid w:val="008A40CF"/>
    <w:rsid w:val="008B4E58"/>
    <w:rsid w:val="008C7061"/>
    <w:rsid w:val="008D3600"/>
    <w:rsid w:val="008F001C"/>
    <w:rsid w:val="008F58B4"/>
    <w:rsid w:val="00937140"/>
    <w:rsid w:val="009650AB"/>
    <w:rsid w:val="009851A7"/>
    <w:rsid w:val="009B5D85"/>
    <w:rsid w:val="009C03D2"/>
    <w:rsid w:val="009F029F"/>
    <w:rsid w:val="009F4A74"/>
    <w:rsid w:val="00A0203C"/>
    <w:rsid w:val="00A2357B"/>
    <w:rsid w:val="00A91DD8"/>
    <w:rsid w:val="00AA03C1"/>
    <w:rsid w:val="00AD6C96"/>
    <w:rsid w:val="00AF3B72"/>
    <w:rsid w:val="00AF644D"/>
    <w:rsid w:val="00B06180"/>
    <w:rsid w:val="00B32BD0"/>
    <w:rsid w:val="00B40007"/>
    <w:rsid w:val="00B9678D"/>
    <w:rsid w:val="00BB2A52"/>
    <w:rsid w:val="00C0057C"/>
    <w:rsid w:val="00CA7E9B"/>
    <w:rsid w:val="00D02C86"/>
    <w:rsid w:val="00D2710C"/>
    <w:rsid w:val="00D42E5A"/>
    <w:rsid w:val="00D85022"/>
    <w:rsid w:val="00DF08E9"/>
    <w:rsid w:val="00EB295B"/>
    <w:rsid w:val="00EC1718"/>
    <w:rsid w:val="00EC2B46"/>
    <w:rsid w:val="00F127D1"/>
    <w:rsid w:val="00F17807"/>
    <w:rsid w:val="00F20AE0"/>
    <w:rsid w:val="00F22EE9"/>
    <w:rsid w:val="00F633AC"/>
    <w:rsid w:val="00F679EB"/>
    <w:rsid w:val="00F919DC"/>
    <w:rsid w:val="00F9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C5BA5E"/>
  <w15:chartTrackingRefBased/>
  <w15:docId w15:val="{75DADB84-22C7-4E8A-B300-04D89B0A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 China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石蓬军</dc:creator>
  <cp:keywords/>
  <dc:description/>
  <cp:lastModifiedBy>石蓬军</cp:lastModifiedBy>
  <cp:revision>1</cp:revision>
  <dcterms:created xsi:type="dcterms:W3CDTF">2018-08-25T04:37:00Z</dcterms:created>
  <dcterms:modified xsi:type="dcterms:W3CDTF">2018-08-25T04:37:00Z</dcterms:modified>
</cp:coreProperties>
</file>